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20" w:rsidRPr="00DD2973" w:rsidRDefault="00032494" w:rsidP="00032494">
      <w:pPr>
        <w:jc w:val="center"/>
        <w:rPr>
          <w:b/>
          <w:bCs/>
          <w:noProof/>
        </w:rPr>
      </w:pPr>
      <w:r w:rsidRPr="00DD2973">
        <w:rPr>
          <w:rFonts w:hint="cs"/>
          <w:b/>
          <w:bCs/>
          <w:noProof/>
          <w:cs/>
        </w:rPr>
        <w:t>Entity Types</w:t>
      </w:r>
    </w:p>
    <w:p w:rsidR="00DD2973" w:rsidRDefault="00032494" w:rsidP="00032494">
      <w:pPr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>
            <wp:extent cx="2648320" cy="580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73" w:rsidRPr="00DD2973" w:rsidRDefault="00032494" w:rsidP="00DD2973">
      <w:pPr>
        <w:jc w:val="center"/>
        <w:rPr>
          <w:rFonts w:hint="cs"/>
          <w:b/>
          <w:bCs/>
        </w:rPr>
      </w:pPr>
      <w:r w:rsidRPr="00DD2973">
        <w:rPr>
          <w:rFonts w:hint="cs"/>
          <w:b/>
          <w:bCs/>
          <w:cs/>
        </w:rPr>
        <w:t>Relationship Types</w:t>
      </w:r>
    </w:p>
    <w:p w:rsidR="00032494" w:rsidRDefault="00032494" w:rsidP="00032494">
      <w:pPr>
        <w:jc w:val="center"/>
      </w:pPr>
      <w:r>
        <w:rPr>
          <w:rFonts w:hint="cs"/>
          <w:noProof/>
        </w:rPr>
        <w:drawing>
          <wp:inline distT="0" distB="0" distL="0" distR="0">
            <wp:extent cx="2505425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ship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032494" w:rsidRDefault="00032494" w:rsidP="00032494">
      <w:pPr>
        <w:jc w:val="center"/>
      </w:pPr>
    </w:p>
    <w:p w:rsidR="00DD2973" w:rsidRPr="00DD2973" w:rsidRDefault="00DD2973" w:rsidP="00DD2973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71561</wp:posOffset>
            </wp:positionV>
            <wp:extent cx="8401685" cy="21545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claim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68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2973" w:rsidRPr="00DD2973" w:rsidSect="00032494">
      <w:headerReference w:type="default" r:id="rId10"/>
      <w:footerReference w:type="default" r:id="rId11"/>
      <w:pgSz w:w="16834" w:h="11909" w:orient="landscape" w:code="9"/>
      <w:pgMar w:top="720" w:right="720" w:bottom="720" w:left="720" w:header="288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96" w:rsidRDefault="00372996" w:rsidP="00FA4C71">
      <w:pPr>
        <w:spacing w:after="0" w:line="240" w:lineRule="auto"/>
      </w:pPr>
      <w:r>
        <w:separator/>
      </w:r>
    </w:p>
  </w:endnote>
  <w:endnote w:type="continuationSeparator" w:id="0">
    <w:p w:rsidR="00372996" w:rsidRDefault="00372996" w:rsidP="00FA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D8D" w:rsidRDefault="008E3BCA" w:rsidP="007D2013">
    <w:pPr>
      <w:pStyle w:val="Footer"/>
      <w:tabs>
        <w:tab w:val="clear" w:pos="4680"/>
        <w:tab w:val="clear" w:pos="9360"/>
        <w:tab w:val="left" w:pos="13375"/>
      </w:tabs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8575371</wp:posOffset>
          </wp:positionH>
          <wp:positionV relativeFrom="paragraph">
            <wp:posOffset>11181</wp:posOffset>
          </wp:positionV>
          <wp:extent cx="1528445" cy="276860"/>
          <wp:effectExtent l="0" t="0" r="0" b="8890"/>
          <wp:wrapTight wrapText="bothSides">
            <wp:wrapPolygon edited="0">
              <wp:start x="0" y="0"/>
              <wp:lineTo x="0" y="20807"/>
              <wp:lineTo x="21268" y="20807"/>
              <wp:lineTo x="21268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shakes-logo-attachment - 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3EE" w:rsidRDefault="00E953EE" w:rsidP="007D2013">
    <w:pPr>
      <w:pStyle w:val="Footer"/>
      <w:tabs>
        <w:tab w:val="clear" w:pos="4680"/>
        <w:tab w:val="clear" w:pos="9360"/>
        <w:tab w:val="left" w:pos="133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96" w:rsidRDefault="00372996" w:rsidP="00FA4C71">
      <w:pPr>
        <w:spacing w:after="0" w:line="240" w:lineRule="auto"/>
      </w:pPr>
      <w:r>
        <w:separator/>
      </w:r>
    </w:p>
  </w:footnote>
  <w:footnote w:type="continuationSeparator" w:id="0">
    <w:p w:rsidR="00372996" w:rsidRDefault="00372996" w:rsidP="00FA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C71" w:rsidRPr="00696CDD" w:rsidRDefault="00696CDD" w:rsidP="00696CDD">
    <w:pPr>
      <w:spacing w:line="264" w:lineRule="auto"/>
      <w:jc w:val="center"/>
      <w:rPr>
        <w:b/>
        <w:bCs/>
        <w:color w:val="404040" w:themeColor="text1" w:themeTint="BF"/>
        <w:sz w:val="40"/>
        <w:szCs w:val="48"/>
      </w:rPr>
    </w:pPr>
    <w:r>
      <w:rPr>
        <w:rFonts w:hint="cs"/>
        <w:b/>
        <w:bCs/>
        <w:color w:val="404040" w:themeColor="text1" w:themeTint="BF"/>
        <w:sz w:val="40"/>
        <w:szCs w:val="48"/>
        <w:cs/>
      </w:rPr>
      <w:t>L</w:t>
    </w:r>
    <w:r w:rsidRPr="00696CDD">
      <w:rPr>
        <w:rFonts w:hint="cs"/>
        <w:b/>
        <w:bCs/>
        <w:color w:val="404040" w:themeColor="text1" w:themeTint="BF"/>
        <w:sz w:val="40"/>
        <w:szCs w:val="48"/>
        <w:cs/>
      </w:rPr>
      <w:t>egend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94"/>
    <w:rsid w:val="00032494"/>
    <w:rsid w:val="00175798"/>
    <w:rsid w:val="002F4F73"/>
    <w:rsid w:val="00305062"/>
    <w:rsid w:val="00372996"/>
    <w:rsid w:val="00554B7D"/>
    <w:rsid w:val="00563496"/>
    <w:rsid w:val="005A4D8D"/>
    <w:rsid w:val="005C2F77"/>
    <w:rsid w:val="00666EA2"/>
    <w:rsid w:val="00696CDD"/>
    <w:rsid w:val="006C5294"/>
    <w:rsid w:val="00766640"/>
    <w:rsid w:val="007D2013"/>
    <w:rsid w:val="00834C14"/>
    <w:rsid w:val="008D7A8F"/>
    <w:rsid w:val="008E3BCA"/>
    <w:rsid w:val="00964018"/>
    <w:rsid w:val="009D4D6C"/>
    <w:rsid w:val="00A705C9"/>
    <w:rsid w:val="00A85225"/>
    <w:rsid w:val="00B113DA"/>
    <w:rsid w:val="00C15CE6"/>
    <w:rsid w:val="00C931DA"/>
    <w:rsid w:val="00CB7C5C"/>
    <w:rsid w:val="00D153AD"/>
    <w:rsid w:val="00DD2973"/>
    <w:rsid w:val="00E33CAB"/>
    <w:rsid w:val="00E953EE"/>
    <w:rsid w:val="00EA037D"/>
    <w:rsid w:val="00F36712"/>
    <w:rsid w:val="00F57603"/>
    <w:rsid w:val="00FA4C71"/>
    <w:rsid w:val="00FB77E4"/>
    <w:rsid w:val="00FC481D"/>
    <w:rsid w:val="00F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2748B-EBCD-4417-9DAB-45B6822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71"/>
  </w:style>
  <w:style w:type="paragraph" w:styleId="Footer">
    <w:name w:val="footer"/>
    <w:basedOn w:val="Normal"/>
    <w:link w:val="Foot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71"/>
  </w:style>
  <w:style w:type="character" w:styleId="PlaceholderText">
    <w:name w:val="Placeholder Text"/>
    <w:basedOn w:val="DefaultParagraphFont"/>
    <w:uiPriority w:val="99"/>
    <w:semiHidden/>
    <w:rsid w:val="00FA4C71"/>
    <w:rPr>
      <w:color w:val="808080"/>
    </w:rPr>
  </w:style>
  <w:style w:type="table" w:styleId="TableGrid">
    <w:name w:val="Table Grid"/>
    <w:basedOn w:val="TableNormal"/>
    <w:uiPriority w:val="39"/>
    <w:rsid w:val="00FA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reeColumn">
    <w:name w:val="Three Column"/>
    <w:basedOn w:val="Normal"/>
    <w:link w:val="ThreeColumnChar"/>
    <w:qFormat/>
    <w:rsid w:val="00CB7C5C"/>
    <w:rPr>
      <w:rFonts w:asciiTheme="minorBidi" w:hAnsiTheme="minorBidi"/>
      <w:b/>
      <w:bCs/>
      <w:sz w:val="28"/>
    </w:rPr>
  </w:style>
  <w:style w:type="character" w:customStyle="1" w:styleId="ThreeColumnChar">
    <w:name w:val="Three Column Char"/>
    <w:basedOn w:val="DefaultParagraphFont"/>
    <w:link w:val="ThreeColumn"/>
    <w:rsid w:val="00CB7C5C"/>
    <w:rPr>
      <w:rFonts w:asciiTheme="minorBidi" w:hAnsiTheme="min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Cos%20work\handshakesDocs\HSWord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B711-C861-4FBE-BA32-77B6168B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HSWord_temp.dotx</Template>
  <TotalTime>33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Entity_Header</vt:lpstr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Entity_Header</dc:title>
  <dc:subject/>
  <dc:creator>Tangmo</dc:creator>
  <cp:keywords/>
  <dc:description/>
  <cp:lastModifiedBy>Aphiradee Kobketkom</cp:lastModifiedBy>
  <cp:revision>3</cp:revision>
  <dcterms:created xsi:type="dcterms:W3CDTF">2018-03-15T08:50:00Z</dcterms:created>
  <dcterms:modified xsi:type="dcterms:W3CDTF">2018-03-15T09:30:00Z</dcterms:modified>
</cp:coreProperties>
</file>