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Current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Name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  <w:cs/>
        </w:rPr>
        <w:t>Current_Name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Other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Names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  <w:cs/>
        </w:rPr>
        <w:t>Other_Name</w:t>
      </w:r>
      <w:proofErr w:type="spellEnd"/>
    </w:p>
    <w:p w:rsidR="00FA4C71" w:rsidRPr="00AB4311" w:rsidRDefault="00FA4C71" w:rsidP="00CB7C5C">
      <w:pPr>
        <w:pStyle w:val="ThreeColumn"/>
      </w:pPr>
      <w:proofErr w:type="spellStart"/>
      <w:r w:rsidRPr="00AB4311">
        <w:rPr>
          <w:cs/>
        </w:rPr>
        <w:t>Entity</w:t>
      </w:r>
      <w:proofErr w:type="spellEnd"/>
      <w:r w:rsidRPr="00AB4311">
        <w:rPr>
          <w:cs/>
        </w:rPr>
        <w:t xml:space="preserve"> </w:t>
      </w:r>
      <w:proofErr w:type="spellStart"/>
      <w:r w:rsidRPr="00AB4311">
        <w:rPr>
          <w:cs/>
        </w:rPr>
        <w:t>Type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  <w:cs/>
        </w:rPr>
        <w:t>Entity_Type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Entity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Sub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>-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type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r w:rsidRPr="00AB4311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9BDDB" wp14:editId="3B553A19">
                <wp:simplePos x="0" y="0"/>
                <wp:positionH relativeFrom="column">
                  <wp:posOffset>-91110</wp:posOffset>
                </wp:positionH>
                <wp:positionV relativeFrom="paragraph">
                  <wp:posOffset>318135</wp:posOffset>
                </wp:positionV>
                <wp:extent cx="182880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71" w:rsidRDefault="00FA4C71" w:rsidP="00FA4C71">
                            <w:proofErr w:type="spellStart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Remarks</w:t>
                            </w:r>
                            <w:proofErr w:type="spellEnd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/</w:t>
                            </w:r>
                            <w:proofErr w:type="spellStart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Comments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9BD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15pt;margin-top:25.05pt;width:2in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" fillcolor="white [3212]" stroked="f">
                <v:textbox>
                  <w:txbxContent>
                    <w:p w:rsidR="00FA4C71" w:rsidRDefault="00FA4C71" w:rsidP="00FA4C71">
                      <w:proofErr w:type="spellStart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Remarks</w:t>
                      </w:r>
                      <w:proofErr w:type="spellEnd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/</w:t>
                      </w:r>
                      <w:proofErr w:type="spellStart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Comments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AB4311">
        <w:rPr>
          <w:rFonts w:asciiTheme="minorBidi" w:hAnsiTheme="minorBidi"/>
          <w:sz w:val="28"/>
          <w:cs/>
        </w:rPr>
        <w:t>Sub_Type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FA4C71" w:rsidRPr="00AB4311" w:rsidTr="0093587F">
        <w:trPr>
          <w:tblHeader/>
        </w:trPr>
        <w:tc>
          <w:tcPr>
            <w:tcW w:w="4310" w:type="dxa"/>
          </w:tcPr>
          <w:p w:rsidR="00FA4C71" w:rsidRPr="00AB4311" w:rsidRDefault="00FA4C71" w:rsidP="0093587F">
            <w:pPr>
              <w:rPr>
                <w:rFonts w:asciiTheme="minorBidi" w:hAnsiTheme="minorBidi"/>
                <w:b/>
                <w:bCs/>
                <w:sz w:val="28"/>
              </w:rPr>
            </w:pPr>
            <w:bookmarkStart w:id="0" w:name="_Hlk508784418"/>
            <w:proofErr w:type="spellStart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Remarks</w:t>
            </w:r>
            <w:proofErr w:type="spellEnd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/</w:t>
            </w:r>
            <w:proofErr w:type="spellStart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Comments</w:t>
            </w:r>
            <w:proofErr w:type="spellEnd"/>
            <w:r w:rsidRPr="00AB4311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bookmarkEnd w:id="0"/>
            <w:r w:rsidRPr="00AB4311">
              <w:rPr>
                <w:rFonts w:asciiTheme="minorBidi" w:hAnsiTheme="minorBidi"/>
                <w:b/>
                <w:bCs/>
                <w:sz w:val="28"/>
              </w:rPr>
              <w:t>(Cont’d)</w:t>
            </w:r>
          </w:p>
        </w:tc>
      </w:tr>
      <w:tr w:rsidR="00FA4C71" w:rsidRPr="00AB4311" w:rsidTr="0093587F">
        <w:tc>
          <w:tcPr>
            <w:tcW w:w="4310" w:type="dxa"/>
          </w:tcPr>
          <w:p w:rsidR="00FA4C71" w:rsidRPr="00AB4311" w:rsidRDefault="00FA4C71" w:rsidP="0093587F">
            <w:pPr>
              <w:spacing w:before="100" w:beforeAutospacing="1" w:after="100" w:afterAutospacing="1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AB4311">
              <w:rPr>
                <w:rFonts w:asciiTheme="minorBidi" w:hAnsiTheme="minorBidi"/>
                <w:sz w:val="28"/>
              </w:rPr>
              <w:t>Rem_Comm</w:t>
            </w:r>
            <w:proofErr w:type="spellEnd"/>
          </w:p>
        </w:tc>
      </w:tr>
    </w:tbl>
    <w:p w:rsidR="00FA4C71" w:rsidRPr="00025413" w:rsidRDefault="00FA4C71" w:rsidP="00FA4C71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b/>
          <w:bCs/>
          <w:sz w:val="28"/>
        </w:rPr>
        <w:br w:type="column"/>
      </w:r>
      <w:r w:rsidRPr="00AB4311">
        <w:rPr>
          <w:rFonts w:asciiTheme="minorBidi" w:hAnsiTheme="minorBidi"/>
          <w:b/>
          <w:bCs/>
          <w:sz w:val="28"/>
        </w:rPr>
        <w:t>Place of Incorporation</w:t>
      </w:r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</w:rPr>
        <w:t>Place_O_Inc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r w:rsidRPr="00AB4311">
        <w:rPr>
          <w:rFonts w:asciiTheme="minorBidi" w:hAnsiTheme="minorBidi"/>
          <w:b/>
          <w:bCs/>
          <w:sz w:val="28"/>
        </w:rPr>
        <w:t>Company Registration Number</w:t>
      </w:r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</w:rPr>
        <w:t>Com_Reg_Num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r w:rsidRPr="00AB4311">
        <w:rPr>
          <w:rFonts w:asciiTheme="minorBidi" w:hAnsiTheme="minorBidi"/>
          <w:b/>
          <w:bCs/>
          <w:sz w:val="28"/>
        </w:rPr>
        <w:t>Registration Date</w:t>
      </w:r>
    </w:p>
    <w:p w:rsidR="00FA4C7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</w:rPr>
        <w:t>Reg_Date</w:t>
      </w:r>
      <w:proofErr w:type="spellEnd"/>
    </w:p>
    <w:p w:rsidR="008D7A8F" w:rsidRPr="00AB4311" w:rsidRDefault="008D7A8F" w:rsidP="00FA4C71">
      <w:pPr>
        <w:rPr>
          <w:rFonts w:asciiTheme="minorBidi" w:hAnsiTheme="minorBidi"/>
          <w:sz w:val="28"/>
        </w:rPr>
      </w:pPr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r w:rsidRPr="00AB4311">
        <w:rPr>
          <w:rFonts w:asciiTheme="minorBidi" w:hAnsiTheme="minorBidi"/>
          <w:sz w:val="28"/>
        </w:rPr>
        <w:br w:type="column"/>
      </w:r>
      <w:r w:rsidRPr="00AB4311">
        <w:rPr>
          <w:rFonts w:asciiTheme="minorBidi" w:hAnsiTheme="minorBidi"/>
          <w:b/>
          <w:bCs/>
          <w:sz w:val="28"/>
        </w:rPr>
        <w:t>Directly Connected to</w:t>
      </w:r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</w:rPr>
        <w:t>Direct_Conn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</w:p>
    <w:p w:rsidR="00B92920" w:rsidRDefault="00AA2A02"/>
    <w:sectPr w:rsidR="00B92920" w:rsidSect="005A4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720" w:right="720" w:bottom="720" w:left="720" w:header="720" w:footer="14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02" w:rsidRDefault="00AA2A02" w:rsidP="00FA4C71">
      <w:pPr>
        <w:spacing w:after="0" w:line="240" w:lineRule="auto"/>
      </w:pPr>
      <w:r>
        <w:separator/>
      </w:r>
    </w:p>
  </w:endnote>
  <w:endnote w:type="continuationSeparator" w:id="0">
    <w:p w:rsidR="00AA2A02" w:rsidRDefault="00AA2A02" w:rsidP="00FA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D8D" w:rsidRDefault="008E3BCA" w:rsidP="007D2013">
    <w:pPr>
      <w:pStyle w:val="Footer"/>
      <w:tabs>
        <w:tab w:val="clear" w:pos="4680"/>
        <w:tab w:val="clear" w:pos="9360"/>
        <w:tab w:val="left" w:pos="13375"/>
      </w:tabs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8575371</wp:posOffset>
          </wp:positionH>
          <wp:positionV relativeFrom="paragraph">
            <wp:posOffset>11181</wp:posOffset>
          </wp:positionV>
          <wp:extent cx="1528445" cy="276860"/>
          <wp:effectExtent l="0" t="0" r="0" b="8890"/>
          <wp:wrapTight wrapText="bothSides">
            <wp:wrapPolygon edited="0">
              <wp:start x="0" y="0"/>
              <wp:lineTo x="0" y="20807"/>
              <wp:lineTo x="21268" y="20807"/>
              <wp:lineTo x="2126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shakes-logo-attachment - 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3EE" w:rsidRDefault="00E953EE" w:rsidP="007D2013">
    <w:pPr>
      <w:pStyle w:val="Footer"/>
      <w:tabs>
        <w:tab w:val="clear" w:pos="4680"/>
        <w:tab w:val="clear" w:pos="9360"/>
        <w:tab w:val="left" w:pos="1337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02" w:rsidRDefault="00AA2A02" w:rsidP="00FA4C71">
      <w:pPr>
        <w:spacing w:after="0" w:line="240" w:lineRule="auto"/>
      </w:pPr>
      <w:r>
        <w:separator/>
      </w:r>
    </w:p>
  </w:footnote>
  <w:footnote w:type="continuationSeparator" w:id="0">
    <w:p w:rsidR="00AA2A02" w:rsidRDefault="00AA2A02" w:rsidP="00FA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C71" w:rsidRPr="00CB7C5C" w:rsidRDefault="00C15CE6">
    <w:pPr>
      <w:spacing w:line="264" w:lineRule="auto"/>
      <w:rPr>
        <w:b/>
        <w:bCs/>
        <w:color w:val="333E8C"/>
        <w:sz w:val="40"/>
        <w:szCs w:val="48"/>
      </w:rPr>
    </w:pPr>
    <w:r w:rsidRPr="00CB7C5C">
      <w:rPr>
        <w:b/>
        <w:bCs/>
        <w:noProof/>
        <w:color w:val="333E8C"/>
        <w:sz w:val="24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-142240</wp:posOffset>
              </wp:positionH>
              <wp:positionV relativeFrom="paragraph">
                <wp:posOffset>434975</wp:posOffset>
              </wp:positionV>
              <wp:extent cx="100584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058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0300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34.25pt" to="78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" strokecolor="#a5a5a5 [3206]" strokeweight="1pt">
              <v:stroke joinstyle="miter"/>
            </v:line>
          </w:pict>
        </mc:Fallback>
      </mc:AlternateContent>
    </w:r>
    <w:proofErr w:type="spellStart"/>
    <w:r w:rsidR="00666EA2" w:rsidRPr="00CB7C5C">
      <w:rPr>
        <w:rFonts w:hint="cs"/>
        <w:b/>
        <w:bCs/>
        <w:color w:val="333E8C"/>
        <w:sz w:val="40"/>
        <w:szCs w:val="48"/>
        <w:cs/>
      </w:rPr>
      <w:t>Entity_Header</w:t>
    </w:r>
    <w:bookmarkStart w:id="1" w:name="_GoBack"/>
    <w:bookmarkEnd w:id="1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94"/>
    <w:rsid w:val="00175798"/>
    <w:rsid w:val="002F4F73"/>
    <w:rsid w:val="00305062"/>
    <w:rsid w:val="005A4D8D"/>
    <w:rsid w:val="005C2F77"/>
    <w:rsid w:val="00666EA2"/>
    <w:rsid w:val="006C5294"/>
    <w:rsid w:val="00766640"/>
    <w:rsid w:val="007D2013"/>
    <w:rsid w:val="00834C14"/>
    <w:rsid w:val="008D7A8F"/>
    <w:rsid w:val="008E3BCA"/>
    <w:rsid w:val="00964018"/>
    <w:rsid w:val="009D4D6C"/>
    <w:rsid w:val="00A85225"/>
    <w:rsid w:val="00AA2A02"/>
    <w:rsid w:val="00B113DA"/>
    <w:rsid w:val="00C15CE6"/>
    <w:rsid w:val="00C931DA"/>
    <w:rsid w:val="00CB7C5C"/>
    <w:rsid w:val="00D153AD"/>
    <w:rsid w:val="00E33CAB"/>
    <w:rsid w:val="00E953EE"/>
    <w:rsid w:val="00EA037D"/>
    <w:rsid w:val="00F36712"/>
    <w:rsid w:val="00F57603"/>
    <w:rsid w:val="00FA4C71"/>
    <w:rsid w:val="00FB77E4"/>
    <w:rsid w:val="00FC481D"/>
    <w:rsid w:val="00F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2748B-EBCD-4417-9DAB-45B6822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71"/>
  </w:style>
  <w:style w:type="paragraph" w:styleId="Footer">
    <w:name w:val="footer"/>
    <w:basedOn w:val="Normal"/>
    <w:link w:val="Foot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71"/>
  </w:style>
  <w:style w:type="character" w:styleId="PlaceholderText">
    <w:name w:val="Placeholder Text"/>
    <w:basedOn w:val="DefaultParagraphFont"/>
    <w:uiPriority w:val="99"/>
    <w:semiHidden/>
    <w:rsid w:val="00FA4C71"/>
    <w:rPr>
      <w:color w:val="808080"/>
    </w:rPr>
  </w:style>
  <w:style w:type="table" w:styleId="TableGrid">
    <w:name w:val="Table Grid"/>
    <w:basedOn w:val="TableNormal"/>
    <w:uiPriority w:val="39"/>
    <w:rsid w:val="00FA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reeColumn">
    <w:name w:val="Three Column"/>
    <w:basedOn w:val="Normal"/>
    <w:link w:val="ThreeColumnChar"/>
    <w:qFormat/>
    <w:rsid w:val="00CB7C5C"/>
    <w:rPr>
      <w:rFonts w:asciiTheme="minorBidi" w:hAnsiTheme="minorBidi"/>
      <w:b/>
      <w:bCs/>
      <w:sz w:val="28"/>
    </w:rPr>
  </w:style>
  <w:style w:type="character" w:customStyle="1" w:styleId="ThreeColumnChar">
    <w:name w:val="Three Column Char"/>
    <w:basedOn w:val="DefaultParagraphFont"/>
    <w:link w:val="ThreeColumn"/>
    <w:rsid w:val="00CB7C5C"/>
    <w:rPr>
      <w:rFonts w:asciiTheme="minorBidi" w:hAnsiTheme="min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Cos%20work\handshakesDocs\HSWord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FC7F-D70C-4D6B-9C26-2DAC763F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HSWord_temp.dotx</Template>
  <TotalTime>119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Entity_Header</vt:lpstr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Entity_Header</dc:title>
  <dc:subject/>
  <dc:creator>Tangmo</dc:creator>
  <cp:keywords/>
  <dc:description/>
  <cp:lastModifiedBy>Aphiradee Kobketkom</cp:lastModifiedBy>
  <cp:revision>3</cp:revision>
  <dcterms:created xsi:type="dcterms:W3CDTF">2018-03-15T05:02:00Z</dcterms:created>
  <dcterms:modified xsi:type="dcterms:W3CDTF">2018-03-15T08:30:00Z</dcterms:modified>
</cp:coreProperties>
</file>